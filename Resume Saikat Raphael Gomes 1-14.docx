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1"/>
        <w:gridCol w:w="5531"/>
      </w:tblGrid>
      <w:tr w:rsidR="00DD52B3" w:rsidTr="0034116B">
        <w:trPr>
          <w:trHeight w:val="750"/>
        </w:trPr>
        <w:tc>
          <w:tcPr>
            <w:tcW w:w="5531" w:type="dxa"/>
          </w:tcPr>
          <w:p w:rsidR="00DD52B3" w:rsidRPr="0034116B" w:rsidRDefault="00DD52B3" w:rsidP="00A72287">
            <w:pPr>
              <w:pStyle w:val="Heading1"/>
              <w:jc w:val="left"/>
              <w:outlineLvl w:val="0"/>
              <w:rPr>
                <w:sz w:val="40"/>
              </w:rPr>
            </w:pPr>
            <w:proofErr w:type="spellStart"/>
            <w:r w:rsidRPr="0034116B">
              <w:rPr>
                <w:sz w:val="40"/>
              </w:rPr>
              <w:t>Saikat</w:t>
            </w:r>
            <w:proofErr w:type="spellEnd"/>
            <w:r w:rsidRPr="0034116B">
              <w:rPr>
                <w:sz w:val="40"/>
              </w:rPr>
              <w:t xml:space="preserve"> Raphael Gomes</w:t>
            </w:r>
          </w:p>
          <w:p w:rsidR="0034116B" w:rsidRPr="0034116B" w:rsidRDefault="0034116B" w:rsidP="00FC1104">
            <w:pPr>
              <w:rPr>
                <w:sz w:val="8"/>
                <w:szCs w:val="8"/>
              </w:rPr>
            </w:pPr>
          </w:p>
          <w:p w:rsidR="00FC1104" w:rsidRPr="0034116B" w:rsidRDefault="00FC1104" w:rsidP="00FC1104">
            <w:pPr>
              <w:rPr>
                <w:sz w:val="18"/>
                <w:szCs w:val="18"/>
              </w:rPr>
            </w:pPr>
            <w:r w:rsidRPr="0034116B">
              <w:rPr>
                <w:sz w:val="18"/>
                <w:szCs w:val="18"/>
              </w:rPr>
              <w:t>http://www.linkedin.com/in/saikatgomes</w:t>
            </w:r>
          </w:p>
        </w:tc>
        <w:tc>
          <w:tcPr>
            <w:tcW w:w="5531" w:type="dxa"/>
          </w:tcPr>
          <w:p w:rsidR="00DD52B3" w:rsidRDefault="004A7379" w:rsidP="00A7228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1904 Kendall Avenue, Apt E, Madison</w:t>
            </w:r>
            <w:r w:rsidR="00977602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WI 53726</w:t>
            </w:r>
          </w:p>
          <w:p w:rsidR="00DD52B3" w:rsidRDefault="00DD52B3" w:rsidP="00A7228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201-850-7165            </w:t>
            </w:r>
          </w:p>
          <w:p w:rsidR="00DD52B3" w:rsidRPr="00C4788B" w:rsidRDefault="00DD52B3" w:rsidP="00A72287">
            <w:pPr>
              <w:tabs>
                <w:tab w:val="left" w:pos="1440"/>
                <w:tab w:val="left" w:pos="2520"/>
              </w:tabs>
              <w:jc w:val="right"/>
              <w:rPr>
                <w:b/>
                <w:sz w:val="6"/>
                <w:szCs w:val="6"/>
              </w:rPr>
            </w:pPr>
            <w:r w:rsidRPr="00FB7F16">
              <w:rPr>
                <w:sz w:val="18"/>
                <w:szCs w:val="18"/>
              </w:rPr>
              <w:t>saikatgomes@gmail.com</w:t>
            </w:r>
          </w:p>
        </w:tc>
      </w:tr>
    </w:tbl>
    <w:p w:rsidR="00DD52B3" w:rsidRDefault="0078385C" w:rsidP="00DD52B3">
      <w:pPr>
        <w:tabs>
          <w:tab w:val="left" w:pos="1440"/>
          <w:tab w:val="left" w:pos="2520"/>
        </w:tabs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731E4D" w:rsidRPr="005F2669" w:rsidRDefault="00731E4D">
      <w:pPr>
        <w:rPr>
          <w:sz w:val="16"/>
          <w:szCs w:val="16"/>
        </w:rPr>
      </w:pPr>
    </w:p>
    <w:p w:rsidR="00DD52B3" w:rsidRPr="0001346F" w:rsidRDefault="00DD52B3" w:rsidP="00DD52B3">
      <w:pPr>
        <w:rPr>
          <w:b/>
          <w:sz w:val="20"/>
          <w:szCs w:val="20"/>
        </w:rPr>
      </w:pPr>
      <w:r w:rsidRPr="0001346F">
        <w:rPr>
          <w:b/>
          <w:sz w:val="20"/>
          <w:szCs w:val="20"/>
        </w:rPr>
        <w:t>EDUCATION:</w:t>
      </w:r>
      <w:r w:rsidRPr="0001346F">
        <w:rPr>
          <w:b/>
          <w:sz w:val="20"/>
          <w:szCs w:val="20"/>
        </w:rPr>
        <w:tab/>
      </w:r>
    </w:p>
    <w:p w:rsidR="004A7379" w:rsidRPr="00455061" w:rsidRDefault="004A7379" w:rsidP="00661A9F">
      <w:pPr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University of Wisconsin, Madison</w:t>
      </w:r>
      <w:r w:rsidR="00107E53">
        <w:rPr>
          <w:b/>
          <w:sz w:val="20"/>
          <w:szCs w:val="20"/>
        </w:rPr>
        <w:tab/>
      </w:r>
    </w:p>
    <w:p w:rsidR="004A7379" w:rsidRDefault="0042142B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>Master of Computer</w:t>
      </w:r>
      <w:r w:rsidR="004A7379" w:rsidRPr="0001346F">
        <w:rPr>
          <w:sz w:val="20"/>
          <w:szCs w:val="20"/>
        </w:rPr>
        <w:t xml:space="preserve"> Science</w:t>
      </w:r>
      <w:r>
        <w:rPr>
          <w:sz w:val="20"/>
          <w:szCs w:val="20"/>
        </w:rPr>
        <w:t>s</w:t>
      </w:r>
      <w:r w:rsidR="00E12A3B">
        <w:rPr>
          <w:sz w:val="20"/>
          <w:szCs w:val="20"/>
        </w:rPr>
        <w:t xml:space="preserve"> (M</w:t>
      </w:r>
      <w:r w:rsidR="00171947">
        <w:rPr>
          <w:sz w:val="20"/>
          <w:szCs w:val="20"/>
        </w:rPr>
        <w:t>achine Learning</w:t>
      </w:r>
      <w:r w:rsidR="00E12A3B">
        <w:rPr>
          <w:sz w:val="20"/>
          <w:szCs w:val="20"/>
        </w:rPr>
        <w:t>)</w:t>
      </w:r>
      <w:r>
        <w:rPr>
          <w:sz w:val="20"/>
          <w:szCs w:val="20"/>
        </w:rPr>
        <w:t xml:space="preserve"> expected May 2015</w:t>
      </w:r>
      <w:r w:rsidR="004A7379">
        <w:rPr>
          <w:sz w:val="20"/>
          <w:szCs w:val="20"/>
        </w:rPr>
        <w:t xml:space="preserve"> </w:t>
      </w:r>
    </w:p>
    <w:p w:rsidR="004A7379" w:rsidRPr="00661A9F" w:rsidRDefault="004A7379" w:rsidP="00DD52B3">
      <w:pPr>
        <w:rPr>
          <w:b/>
          <w:sz w:val="16"/>
          <w:szCs w:val="16"/>
        </w:rPr>
      </w:pPr>
    </w:p>
    <w:p w:rsidR="00DD52B3" w:rsidRPr="00455061" w:rsidRDefault="00DD52B3" w:rsidP="00661A9F">
      <w:pPr>
        <w:ind w:left="180"/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 xml:space="preserve">Caldwell College, Caldwell, New Jersey </w:t>
      </w:r>
    </w:p>
    <w:p w:rsidR="00DD52B3" w:rsidRDefault="00DD52B3" w:rsidP="00661A9F">
      <w:pPr>
        <w:ind w:left="180"/>
        <w:rPr>
          <w:sz w:val="20"/>
          <w:szCs w:val="20"/>
        </w:rPr>
      </w:pPr>
      <w:r w:rsidRPr="0001346F">
        <w:rPr>
          <w:sz w:val="20"/>
          <w:szCs w:val="20"/>
        </w:rPr>
        <w:t>Bachelor of Science</w:t>
      </w:r>
      <w:r w:rsidR="0017194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May 2009</w:t>
      </w:r>
      <w:r w:rsidR="00171947">
        <w:rPr>
          <w:sz w:val="20"/>
          <w:szCs w:val="20"/>
        </w:rPr>
        <w:t>,</w:t>
      </w:r>
      <w:r w:rsidR="00BA75DF" w:rsidRPr="00BA75DF">
        <w:rPr>
          <w:sz w:val="20"/>
          <w:szCs w:val="20"/>
        </w:rPr>
        <w:t xml:space="preserve"> </w:t>
      </w:r>
      <w:r w:rsidR="00171947">
        <w:rPr>
          <w:sz w:val="20"/>
          <w:szCs w:val="20"/>
        </w:rPr>
        <w:tab/>
        <w:t>GPA: 3.94</w:t>
      </w:r>
    </w:p>
    <w:p w:rsidR="00BE03AC" w:rsidRDefault="00DD52B3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 xml:space="preserve">Double </w:t>
      </w:r>
      <w:r w:rsidRPr="0001346F">
        <w:rPr>
          <w:sz w:val="20"/>
          <w:szCs w:val="20"/>
        </w:rPr>
        <w:t>Major in Computer Information Systems</w:t>
      </w:r>
      <w:r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(Departmental Honors)</w:t>
      </w:r>
      <w:r>
        <w:rPr>
          <w:sz w:val="20"/>
          <w:szCs w:val="20"/>
        </w:rPr>
        <w:t xml:space="preserve"> and Mathematics</w:t>
      </w:r>
      <w:r w:rsidRPr="0001346F">
        <w:rPr>
          <w:sz w:val="20"/>
          <w:szCs w:val="20"/>
        </w:rPr>
        <w:t xml:space="preserve"> (Departmental Honors)</w:t>
      </w:r>
      <w:r>
        <w:rPr>
          <w:sz w:val="20"/>
          <w:szCs w:val="20"/>
        </w:rPr>
        <w:t xml:space="preserve">; </w:t>
      </w:r>
    </w:p>
    <w:p w:rsidR="00DD52B3" w:rsidRPr="0001346F" w:rsidRDefault="00DD52B3" w:rsidP="00661A9F">
      <w:pPr>
        <w:ind w:left="180"/>
        <w:rPr>
          <w:sz w:val="20"/>
          <w:szCs w:val="20"/>
        </w:rPr>
      </w:pPr>
      <w:r w:rsidRPr="0001346F">
        <w:rPr>
          <w:sz w:val="20"/>
          <w:szCs w:val="20"/>
        </w:rPr>
        <w:t>Minor in Economics</w:t>
      </w:r>
    </w:p>
    <w:p w:rsidR="00DD52B3" w:rsidRPr="0001346F" w:rsidRDefault="00E12A3B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>Scholar’s Project:</w:t>
      </w:r>
      <w:r w:rsidR="00DD52B3">
        <w:rPr>
          <w:sz w:val="20"/>
          <w:szCs w:val="20"/>
        </w:rPr>
        <w:t xml:space="preserve"> </w:t>
      </w:r>
      <w:r w:rsidR="00DD52B3" w:rsidRPr="0001346F">
        <w:rPr>
          <w:sz w:val="20"/>
          <w:szCs w:val="20"/>
        </w:rPr>
        <w:t>Rubik’s Cube solving software (Spring 2008)</w:t>
      </w:r>
    </w:p>
    <w:p w:rsidR="00DD52B3" w:rsidRPr="0001346F" w:rsidRDefault="00DD52B3" w:rsidP="00DD52B3">
      <w:pPr>
        <w:rPr>
          <w:sz w:val="20"/>
          <w:szCs w:val="20"/>
        </w:rPr>
      </w:pPr>
    </w:p>
    <w:p w:rsidR="00DD52B3" w:rsidRPr="00455061" w:rsidRDefault="00DD52B3" w:rsidP="00DD52B3">
      <w:pPr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EXPERIENCE:</w:t>
      </w:r>
      <w:r w:rsidRPr="00455061">
        <w:rPr>
          <w:b/>
          <w:sz w:val="20"/>
          <w:szCs w:val="20"/>
        </w:rPr>
        <w:tab/>
      </w:r>
    </w:p>
    <w:p w:rsidR="0078385C" w:rsidRDefault="0078385C" w:rsidP="0078385C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Department of </w:t>
      </w:r>
      <w:r>
        <w:rPr>
          <w:b/>
          <w:sz w:val="20"/>
          <w:szCs w:val="20"/>
        </w:rPr>
        <w:t>Computer Sciences</w:t>
      </w:r>
      <w:r>
        <w:rPr>
          <w:b/>
          <w:sz w:val="20"/>
          <w:szCs w:val="20"/>
        </w:rPr>
        <w:t>, University of Wisconsin, Madison</w:t>
      </w:r>
      <w:r>
        <w:rPr>
          <w:b/>
          <w:sz w:val="20"/>
          <w:szCs w:val="20"/>
        </w:rPr>
        <w:tab/>
        <w:t>Jan 2014</w:t>
      </w:r>
      <w:r>
        <w:rPr>
          <w:b/>
          <w:sz w:val="20"/>
          <w:szCs w:val="20"/>
        </w:rPr>
        <w:t xml:space="preserve"> – Present</w:t>
      </w:r>
    </w:p>
    <w:p w:rsidR="0078385C" w:rsidRPr="00455061" w:rsidRDefault="0078385C" w:rsidP="0078385C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Graduate </w:t>
      </w:r>
      <w:r>
        <w:rPr>
          <w:i/>
          <w:sz w:val="20"/>
          <w:szCs w:val="20"/>
        </w:rPr>
        <w:t>Teaching</w:t>
      </w:r>
      <w:r>
        <w:rPr>
          <w:i/>
          <w:sz w:val="20"/>
          <w:szCs w:val="20"/>
        </w:rPr>
        <w:t xml:space="preserve"> Assistant</w:t>
      </w:r>
    </w:p>
    <w:p w:rsidR="0078385C" w:rsidRDefault="0078385C" w:rsidP="0078385C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CS 564 Database Management Systems– 25% (10 hours per week)</w:t>
      </w:r>
    </w:p>
    <w:p w:rsidR="0078385C" w:rsidRPr="00C6752F" w:rsidRDefault="0078385C" w:rsidP="0078385C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CS 302 Introduction to Programming – 25% (10 hours per week)</w:t>
      </w:r>
    </w:p>
    <w:p w:rsidR="0078385C" w:rsidRDefault="0078385C" w:rsidP="0078385C">
      <w:pPr>
        <w:tabs>
          <w:tab w:val="left" w:pos="7920"/>
        </w:tabs>
        <w:rPr>
          <w:b/>
          <w:sz w:val="20"/>
          <w:szCs w:val="20"/>
        </w:rPr>
      </w:pPr>
    </w:p>
    <w:p w:rsidR="0034116B" w:rsidRDefault="0034116B" w:rsidP="00212B4F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Department of Biostatistics &amp; Medical Informatics, University of Wisconsin, Madison</w:t>
      </w:r>
      <w:r>
        <w:rPr>
          <w:b/>
          <w:sz w:val="20"/>
          <w:szCs w:val="20"/>
        </w:rPr>
        <w:tab/>
      </w:r>
      <w:r w:rsidR="00212B4F">
        <w:rPr>
          <w:b/>
          <w:sz w:val="20"/>
          <w:szCs w:val="20"/>
        </w:rPr>
        <w:t>Aug</w:t>
      </w:r>
      <w:r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13 – </w:t>
      </w:r>
      <w:r w:rsidR="0078385C">
        <w:rPr>
          <w:b/>
          <w:sz w:val="20"/>
          <w:szCs w:val="20"/>
        </w:rPr>
        <w:t>Jan 2014</w:t>
      </w:r>
    </w:p>
    <w:p w:rsidR="0034116B" w:rsidRPr="00455061" w:rsidRDefault="0034116B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Graduate Project Assistant</w:t>
      </w:r>
    </w:p>
    <w:p w:rsidR="0034116B" w:rsidRDefault="001604B5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Part of </w:t>
      </w:r>
      <w:r w:rsidR="00107E53">
        <w:rPr>
          <w:sz w:val="20"/>
          <w:szCs w:val="20"/>
        </w:rPr>
        <w:t xml:space="preserve">research team headed by </w:t>
      </w:r>
      <w:proofErr w:type="spellStart"/>
      <w:r w:rsidRPr="001604B5">
        <w:rPr>
          <w:sz w:val="20"/>
          <w:szCs w:val="20"/>
        </w:rPr>
        <w:t>Eneida</w:t>
      </w:r>
      <w:proofErr w:type="spellEnd"/>
      <w:r w:rsidRPr="001604B5">
        <w:rPr>
          <w:sz w:val="20"/>
          <w:szCs w:val="20"/>
        </w:rPr>
        <w:t xml:space="preserve"> A. </w:t>
      </w:r>
      <w:proofErr w:type="spellStart"/>
      <w:r w:rsidRPr="001604B5">
        <w:rPr>
          <w:sz w:val="20"/>
          <w:szCs w:val="20"/>
        </w:rPr>
        <w:t>Mendonça</w:t>
      </w:r>
      <w:proofErr w:type="spellEnd"/>
      <w:r w:rsidR="00107E53">
        <w:rPr>
          <w:sz w:val="20"/>
          <w:szCs w:val="20"/>
        </w:rPr>
        <w:t>, MD, PhD</w:t>
      </w:r>
      <w:r>
        <w:rPr>
          <w:sz w:val="20"/>
          <w:szCs w:val="20"/>
        </w:rPr>
        <w:t>.</w:t>
      </w:r>
    </w:p>
    <w:p w:rsidR="001604B5" w:rsidRPr="00C6752F" w:rsidRDefault="001604B5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Currentl</w:t>
      </w:r>
      <w:r w:rsidR="00107E53">
        <w:rPr>
          <w:sz w:val="20"/>
          <w:szCs w:val="20"/>
        </w:rPr>
        <w:t xml:space="preserve">y working </w:t>
      </w:r>
      <w:r w:rsidR="00661A9F">
        <w:rPr>
          <w:sz w:val="20"/>
          <w:szCs w:val="20"/>
        </w:rPr>
        <w:t xml:space="preserve">with Java </w:t>
      </w:r>
      <w:r>
        <w:rPr>
          <w:sz w:val="20"/>
          <w:szCs w:val="20"/>
        </w:rPr>
        <w:t xml:space="preserve">on the Clinical Document Pipeline component of </w:t>
      </w:r>
      <w:r w:rsidR="003667E3">
        <w:rPr>
          <w:sz w:val="20"/>
          <w:szCs w:val="20"/>
        </w:rPr>
        <w:t>Clinical Text Analysis and Knowledge Extraction System (</w:t>
      </w:r>
      <w:proofErr w:type="spellStart"/>
      <w:r>
        <w:rPr>
          <w:sz w:val="20"/>
          <w:szCs w:val="20"/>
        </w:rPr>
        <w:t>cTAKES</w:t>
      </w:r>
      <w:proofErr w:type="spellEnd"/>
      <w:r w:rsidR="003667E3">
        <w:rPr>
          <w:sz w:val="20"/>
          <w:szCs w:val="20"/>
        </w:rPr>
        <w:t>)</w:t>
      </w:r>
      <w:r>
        <w:rPr>
          <w:sz w:val="20"/>
          <w:szCs w:val="20"/>
        </w:rPr>
        <w:t xml:space="preserve"> to extract data from Electronic Medical Records (EMR) for Machine Learning analysis.</w:t>
      </w:r>
    </w:p>
    <w:p w:rsidR="0034116B" w:rsidRDefault="0034116B" w:rsidP="00BC1BB3">
      <w:pPr>
        <w:tabs>
          <w:tab w:val="left" w:pos="7920"/>
        </w:tabs>
        <w:rPr>
          <w:b/>
          <w:sz w:val="20"/>
          <w:szCs w:val="20"/>
        </w:rPr>
      </w:pPr>
    </w:p>
    <w:p w:rsidR="00693D49" w:rsidRDefault="00693D49" w:rsidP="00212B4F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Merge Healthcare, Hartland, WI</w:t>
      </w:r>
      <w:r>
        <w:rPr>
          <w:b/>
          <w:sz w:val="20"/>
          <w:szCs w:val="20"/>
        </w:rPr>
        <w:tab/>
        <w:t xml:space="preserve">Sep </w:t>
      </w:r>
      <w:r w:rsidR="003667E3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11 – </w:t>
      </w:r>
      <w:r w:rsidR="00212B4F">
        <w:rPr>
          <w:b/>
          <w:sz w:val="20"/>
          <w:szCs w:val="20"/>
        </w:rPr>
        <w:t>Aug</w:t>
      </w:r>
      <w:r w:rsidR="00E12A3B"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 w:rsidR="00E12A3B">
        <w:rPr>
          <w:b/>
          <w:sz w:val="20"/>
          <w:szCs w:val="20"/>
        </w:rPr>
        <w:t>13</w:t>
      </w:r>
    </w:p>
    <w:p w:rsidR="00693D49" w:rsidRPr="00455061" w:rsidRDefault="00693D49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Software </w:t>
      </w:r>
      <w:r w:rsidR="0034116B">
        <w:rPr>
          <w:i/>
          <w:sz w:val="20"/>
          <w:szCs w:val="20"/>
        </w:rPr>
        <w:t xml:space="preserve">Developer </w:t>
      </w:r>
      <w:r>
        <w:rPr>
          <w:i/>
          <w:sz w:val="20"/>
          <w:szCs w:val="20"/>
        </w:rPr>
        <w:t>(R&amp;D)</w:t>
      </w:r>
    </w:p>
    <w:p w:rsidR="00693D49" w:rsidRPr="00C6752F" w:rsidRDefault="00693D49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Part of a small agile team responsible for the full SDLC, maintenance, and support of </w:t>
      </w:r>
      <w:r w:rsidR="00027DAF">
        <w:rPr>
          <w:sz w:val="20"/>
          <w:szCs w:val="20"/>
        </w:rPr>
        <w:t>Vendor Neutral Archiving Systems</w:t>
      </w:r>
      <w:r w:rsidR="00A70858">
        <w:rPr>
          <w:sz w:val="20"/>
          <w:szCs w:val="20"/>
        </w:rPr>
        <w:t xml:space="preserve"> (VNA)</w:t>
      </w:r>
      <w:r w:rsidR="003A1E9A">
        <w:rPr>
          <w:sz w:val="20"/>
          <w:szCs w:val="20"/>
        </w:rPr>
        <w:t>, PACS viewing station</w:t>
      </w:r>
      <w:r w:rsidRPr="00C97CDB">
        <w:rPr>
          <w:sz w:val="20"/>
          <w:szCs w:val="20"/>
        </w:rPr>
        <w:t xml:space="preserve"> and </w:t>
      </w:r>
      <w:r w:rsidR="00027DAF">
        <w:rPr>
          <w:sz w:val="20"/>
          <w:szCs w:val="20"/>
        </w:rPr>
        <w:t>associated utilities</w:t>
      </w:r>
      <w:r w:rsidRPr="00C97CDB">
        <w:rPr>
          <w:sz w:val="20"/>
          <w:szCs w:val="20"/>
        </w:rPr>
        <w:t xml:space="preserve"> </w:t>
      </w:r>
      <w:r w:rsidR="00027DAF">
        <w:rPr>
          <w:sz w:val="20"/>
          <w:szCs w:val="20"/>
        </w:rPr>
        <w:t>using Java and Oracle</w:t>
      </w:r>
      <w:r w:rsidRPr="00C97CDB">
        <w:rPr>
          <w:sz w:val="20"/>
          <w:szCs w:val="20"/>
        </w:rPr>
        <w:t xml:space="preserve">. </w:t>
      </w:r>
      <w:r w:rsidR="00DC2155" w:rsidRPr="00C6752F">
        <w:rPr>
          <w:sz w:val="20"/>
          <w:szCs w:val="20"/>
        </w:rPr>
        <w:t xml:space="preserve">Responsibilities </w:t>
      </w:r>
      <w:r w:rsidRPr="00C6752F">
        <w:rPr>
          <w:sz w:val="20"/>
          <w:szCs w:val="20"/>
        </w:rPr>
        <w:t>include</w:t>
      </w:r>
      <w:r w:rsidR="00027DAF" w:rsidRPr="00C6752F">
        <w:rPr>
          <w:sz w:val="20"/>
          <w:szCs w:val="20"/>
        </w:rPr>
        <w:t xml:space="preserve"> developing specifications and design</w:t>
      </w:r>
      <w:r w:rsidR="00DC2155" w:rsidRPr="00C6752F">
        <w:rPr>
          <w:sz w:val="20"/>
          <w:szCs w:val="20"/>
        </w:rPr>
        <w:t>s</w:t>
      </w:r>
      <w:r w:rsidR="00027DAF" w:rsidRPr="00C6752F">
        <w:rPr>
          <w:sz w:val="20"/>
          <w:szCs w:val="20"/>
        </w:rPr>
        <w:t xml:space="preserve"> for the various products, coding and implementing the design and verifying and validating the implementation.</w:t>
      </w:r>
      <w:r w:rsidR="00027DAF" w:rsidRPr="00C6752F">
        <w:rPr>
          <w:b/>
          <w:sz w:val="20"/>
          <w:szCs w:val="20"/>
        </w:rPr>
        <w:t xml:space="preserve"> </w:t>
      </w:r>
    </w:p>
    <w:p w:rsidR="005452DC" w:rsidRDefault="00F535C7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Worked on storing </w:t>
      </w:r>
      <w:r w:rsidR="006F4963">
        <w:rPr>
          <w:sz w:val="20"/>
          <w:szCs w:val="20"/>
        </w:rPr>
        <w:t xml:space="preserve">and retrieving of </w:t>
      </w:r>
      <w:r>
        <w:rPr>
          <w:sz w:val="20"/>
          <w:szCs w:val="20"/>
        </w:rPr>
        <w:t>compress</w:t>
      </w:r>
      <w:r w:rsidR="006F4963">
        <w:rPr>
          <w:sz w:val="20"/>
          <w:szCs w:val="20"/>
        </w:rPr>
        <w:t>ed and uncompressed DICOM images in different pixel format</w:t>
      </w:r>
      <w:r w:rsidR="00A70858">
        <w:rPr>
          <w:sz w:val="20"/>
          <w:szCs w:val="20"/>
        </w:rPr>
        <w:t xml:space="preserve"> using Aware Library</w:t>
      </w:r>
      <w:r w:rsidR="006F4963">
        <w:rPr>
          <w:sz w:val="20"/>
          <w:szCs w:val="20"/>
        </w:rPr>
        <w:t xml:space="preserve">. </w:t>
      </w:r>
    </w:p>
    <w:p w:rsidR="00AE53E1" w:rsidRDefault="00AE53E1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Assisted in building and creating release packages.</w:t>
      </w:r>
    </w:p>
    <w:p w:rsidR="00A70858" w:rsidRPr="00A70858" w:rsidRDefault="00A70858" w:rsidP="00BC1BB3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Worked on the “Honeycomb” project that intend</w:t>
      </w:r>
      <w:r w:rsidR="005452DC">
        <w:rPr>
          <w:sz w:val="20"/>
          <w:szCs w:val="20"/>
        </w:rPr>
        <w:t>s to connect various users and institutions across the country to the “Merge Cloud”</w:t>
      </w:r>
      <w:r w:rsidR="002C6D46">
        <w:rPr>
          <w:sz w:val="20"/>
          <w:szCs w:val="20"/>
        </w:rPr>
        <w:t xml:space="preserve"> over the web</w:t>
      </w:r>
      <w:r w:rsidR="005452DC">
        <w:rPr>
          <w:sz w:val="20"/>
          <w:szCs w:val="20"/>
        </w:rPr>
        <w:t xml:space="preserve"> for the purpose of sharing medical images and objects for research and review</w:t>
      </w:r>
      <w:r>
        <w:rPr>
          <w:sz w:val="20"/>
          <w:szCs w:val="20"/>
        </w:rPr>
        <w:t>.</w:t>
      </w:r>
    </w:p>
    <w:p w:rsidR="00F535C7" w:rsidRPr="00A70858" w:rsidRDefault="00A70858" w:rsidP="00BC1BB3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Implemented</w:t>
      </w:r>
      <w:r w:rsidR="00AE53E1">
        <w:rPr>
          <w:sz w:val="20"/>
          <w:szCs w:val="20"/>
        </w:rPr>
        <w:t xml:space="preserve"> </w:t>
      </w:r>
      <w:proofErr w:type="spellStart"/>
      <w:r w:rsidR="00AE53E1">
        <w:rPr>
          <w:sz w:val="20"/>
          <w:szCs w:val="20"/>
        </w:rPr>
        <w:t>C</w:t>
      </w:r>
      <w:r w:rsidR="00E13144">
        <w:rPr>
          <w:sz w:val="20"/>
          <w:szCs w:val="20"/>
        </w:rPr>
        <w:t>leversafe</w:t>
      </w:r>
      <w:proofErr w:type="spellEnd"/>
      <w:r w:rsidR="00E13144">
        <w:rPr>
          <w:sz w:val="20"/>
          <w:szCs w:val="20"/>
        </w:rPr>
        <w:t xml:space="preserve"> storage in a multi-tiered</w:t>
      </w:r>
      <w:r w:rsidR="00AE53E1">
        <w:rPr>
          <w:sz w:val="20"/>
          <w:szCs w:val="20"/>
        </w:rPr>
        <w:t xml:space="preserve"> long term image archive system.</w:t>
      </w:r>
    </w:p>
    <w:p w:rsidR="00171947" w:rsidRPr="00171947" w:rsidRDefault="00A70858" w:rsidP="00171947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Created bots for automated load testing various basic VNA functionalities using multi-threading.</w:t>
      </w:r>
    </w:p>
    <w:p w:rsidR="00693D49" w:rsidRDefault="00693D49" w:rsidP="00DD52B3">
      <w:pPr>
        <w:rPr>
          <w:b/>
          <w:sz w:val="20"/>
          <w:szCs w:val="20"/>
        </w:rPr>
      </w:pPr>
    </w:p>
    <w:p w:rsidR="00DD52B3" w:rsidRPr="00455061" w:rsidRDefault="00DD52B3" w:rsidP="003667E3">
      <w:pPr>
        <w:tabs>
          <w:tab w:val="left" w:pos="8640"/>
        </w:tabs>
        <w:ind w:left="180"/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Epic Systems Corporation, Madison, WI</w:t>
      </w:r>
      <w:r w:rsidR="003667E3">
        <w:rPr>
          <w:b/>
          <w:sz w:val="20"/>
          <w:szCs w:val="20"/>
        </w:rPr>
        <w:tab/>
        <w:t>Jul</w:t>
      </w:r>
      <w:r w:rsidRPr="00455061"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 w:rsidRPr="00455061">
        <w:rPr>
          <w:b/>
          <w:sz w:val="20"/>
          <w:szCs w:val="20"/>
        </w:rPr>
        <w:t xml:space="preserve">09 </w:t>
      </w:r>
      <w:r>
        <w:rPr>
          <w:b/>
          <w:sz w:val="20"/>
          <w:szCs w:val="20"/>
        </w:rPr>
        <w:t xml:space="preserve">– </w:t>
      </w:r>
      <w:r w:rsidR="00693D49">
        <w:rPr>
          <w:b/>
          <w:sz w:val="20"/>
          <w:szCs w:val="20"/>
        </w:rPr>
        <w:t xml:space="preserve">Aug </w:t>
      </w:r>
      <w:r w:rsidR="003667E3">
        <w:rPr>
          <w:b/>
          <w:sz w:val="20"/>
          <w:szCs w:val="20"/>
        </w:rPr>
        <w:t>20</w:t>
      </w:r>
      <w:r w:rsidR="00693D49">
        <w:rPr>
          <w:b/>
          <w:sz w:val="20"/>
          <w:szCs w:val="20"/>
        </w:rPr>
        <w:t>11</w:t>
      </w:r>
    </w:p>
    <w:p w:rsidR="00DD52B3" w:rsidRPr="00455061" w:rsidRDefault="00DD52B3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Software Developer (R&amp;D)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Part of a small team responsible for the maintenance, and support of high performance, safety critical data processing applications and tools in VB</w:t>
      </w:r>
      <w:r>
        <w:rPr>
          <w:sz w:val="20"/>
          <w:szCs w:val="20"/>
        </w:rPr>
        <w:t>6</w:t>
      </w:r>
      <w:r w:rsidRPr="00C97CDB">
        <w:rPr>
          <w:sz w:val="20"/>
          <w:szCs w:val="20"/>
        </w:rPr>
        <w:t xml:space="preserve"> for Electronic Medical Records (EMR) systems. Responsibilities included consultation and analysis of needs, systems analysis, design, programs analysis, programming, QA, debugging, documentation.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Supported end users with software installs and provided technical customer assistance. 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Created automated product functionalities to send test results and reminder letters. Designed and implemented new data structures 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Optimized product features intended to improve mammography coordinator and administrator workflows.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Worked on drawing tools enhancements intended to improve mammography technologists and radiologist workflows.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Tested workflows, analyzed the code and made suggestions to improve the performance of the radiology module (Radiant).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Researched, modified and developed new graphical user interfaces.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Worked on different printing projects related to mammography.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Conducted on-site visits to understand the US healthcare system and implementation of EMR.</w:t>
      </w:r>
    </w:p>
    <w:p w:rsidR="00DD52B3" w:rsidRDefault="00DD52B3" w:rsidP="00DD52B3">
      <w:pPr>
        <w:rPr>
          <w:sz w:val="20"/>
          <w:szCs w:val="20"/>
        </w:rPr>
      </w:pPr>
    </w:p>
    <w:p w:rsidR="00DD52B3" w:rsidRPr="00C97CDB" w:rsidRDefault="00DD52B3" w:rsidP="00DD52B3">
      <w:pPr>
        <w:rPr>
          <w:b/>
          <w:sz w:val="20"/>
          <w:szCs w:val="20"/>
        </w:rPr>
      </w:pPr>
      <w:r w:rsidRPr="00C97CDB">
        <w:rPr>
          <w:b/>
          <w:sz w:val="20"/>
          <w:szCs w:val="20"/>
        </w:rPr>
        <w:t>INTERNSHIPS/OTHER:</w:t>
      </w:r>
    </w:p>
    <w:p w:rsidR="00DD52B3" w:rsidRPr="00C97CDB" w:rsidRDefault="00DD52B3" w:rsidP="003667E3">
      <w:pPr>
        <w:tabs>
          <w:tab w:val="left" w:pos="8640"/>
        </w:tabs>
        <w:ind w:left="180"/>
        <w:rPr>
          <w:b/>
          <w:sz w:val="20"/>
          <w:szCs w:val="20"/>
        </w:rPr>
      </w:pPr>
      <w:r w:rsidRPr="00C97CDB">
        <w:rPr>
          <w:b/>
          <w:sz w:val="20"/>
          <w:szCs w:val="20"/>
        </w:rPr>
        <w:t xml:space="preserve">Liberty Science Center, NJ  </w:t>
      </w:r>
      <w:r w:rsidR="003667E3">
        <w:rPr>
          <w:b/>
          <w:sz w:val="20"/>
          <w:szCs w:val="20"/>
        </w:rPr>
        <w:tab/>
        <w:t>Sep</w:t>
      </w:r>
      <w:r w:rsidRPr="00C97CDB">
        <w:rPr>
          <w:b/>
          <w:sz w:val="20"/>
          <w:szCs w:val="20"/>
        </w:rPr>
        <w:t xml:space="preserve"> </w:t>
      </w:r>
      <w:r w:rsidR="007B6CC1">
        <w:rPr>
          <w:b/>
          <w:sz w:val="20"/>
          <w:szCs w:val="20"/>
        </w:rPr>
        <w:t>2007</w:t>
      </w:r>
      <w:r>
        <w:rPr>
          <w:b/>
          <w:sz w:val="20"/>
          <w:szCs w:val="20"/>
        </w:rPr>
        <w:t xml:space="preserve"> – May 2009</w:t>
      </w:r>
    </w:p>
    <w:p w:rsidR="00DD52B3" w:rsidRPr="00C97CDB" w:rsidRDefault="00DD52B3" w:rsidP="003667E3">
      <w:pPr>
        <w:ind w:left="180"/>
        <w:rPr>
          <w:i/>
          <w:sz w:val="20"/>
          <w:szCs w:val="20"/>
        </w:rPr>
      </w:pPr>
      <w:r w:rsidRPr="00C97CDB">
        <w:rPr>
          <w:i/>
          <w:sz w:val="20"/>
          <w:szCs w:val="20"/>
        </w:rPr>
        <w:t>Software Development (volunteer)</w:t>
      </w:r>
      <w:r w:rsidRPr="00C97CDB">
        <w:rPr>
          <w:i/>
          <w:sz w:val="20"/>
          <w:szCs w:val="20"/>
        </w:rPr>
        <w:tab/>
      </w:r>
    </w:p>
    <w:p w:rsidR="00DD52B3" w:rsidRPr="00C97CDB" w:rsidRDefault="00BF0A3B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DD52B3" w:rsidRPr="00C97CDB">
        <w:rPr>
          <w:sz w:val="20"/>
          <w:szCs w:val="20"/>
        </w:rPr>
        <w:t>software</w:t>
      </w:r>
      <w:r>
        <w:rPr>
          <w:sz w:val="20"/>
          <w:szCs w:val="20"/>
        </w:rPr>
        <w:t xml:space="preserve"> using VB.Net and flash</w:t>
      </w:r>
      <w:r w:rsidR="00DD52B3" w:rsidRPr="00C97CDB">
        <w:rPr>
          <w:sz w:val="20"/>
          <w:szCs w:val="20"/>
        </w:rPr>
        <w:t xml:space="preserve"> </w:t>
      </w:r>
      <w:r>
        <w:rPr>
          <w:sz w:val="20"/>
          <w:szCs w:val="20"/>
        </w:rPr>
        <w:t>for the “</w:t>
      </w:r>
      <w:r w:rsidR="00DD52B3" w:rsidRPr="00C97CDB">
        <w:rPr>
          <w:sz w:val="20"/>
          <w:szCs w:val="20"/>
        </w:rPr>
        <w:t>NASA</w:t>
      </w:r>
      <w:r>
        <w:rPr>
          <w:sz w:val="20"/>
          <w:szCs w:val="20"/>
        </w:rPr>
        <w:t>’s 50-years” e</w:t>
      </w:r>
      <w:r w:rsidR="00DD52B3" w:rsidRPr="00C97CDB">
        <w:rPr>
          <w:sz w:val="20"/>
          <w:szCs w:val="20"/>
        </w:rPr>
        <w:t>xhibit</w:t>
      </w:r>
      <w:r>
        <w:rPr>
          <w:sz w:val="20"/>
          <w:szCs w:val="20"/>
        </w:rPr>
        <w:t>ion</w:t>
      </w:r>
      <w:r w:rsidR="00DD52B3" w:rsidRPr="00C97CDB">
        <w:rPr>
          <w:sz w:val="20"/>
          <w:szCs w:val="20"/>
        </w:rPr>
        <w:t xml:space="preserve"> project.</w:t>
      </w:r>
    </w:p>
    <w:p w:rsidR="00DD52B3" w:rsidRPr="00AE53E1" w:rsidRDefault="00DD52B3" w:rsidP="00DD52B3">
      <w:pPr>
        <w:rPr>
          <w:sz w:val="16"/>
          <w:szCs w:val="16"/>
        </w:rPr>
      </w:pPr>
    </w:p>
    <w:p w:rsidR="00DD52B3" w:rsidRDefault="00DD52B3" w:rsidP="00BE03AC">
      <w:pPr>
        <w:tabs>
          <w:tab w:val="left" w:pos="8640"/>
        </w:tabs>
        <w:ind w:left="180"/>
        <w:rPr>
          <w:b/>
          <w:sz w:val="20"/>
          <w:szCs w:val="20"/>
        </w:rPr>
      </w:pPr>
      <w:r w:rsidRPr="00651656">
        <w:rPr>
          <w:b/>
          <w:sz w:val="20"/>
          <w:szCs w:val="20"/>
        </w:rPr>
        <w:t xml:space="preserve">Caldwell College, NJ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  <w:t>Sep 2005 – May 2009</w:t>
      </w:r>
    </w:p>
    <w:p w:rsidR="005F2669" w:rsidRPr="0001346F" w:rsidRDefault="005F2669" w:rsidP="00BE03AC">
      <w:pPr>
        <w:tabs>
          <w:tab w:val="left" w:pos="8640"/>
        </w:tabs>
        <w:ind w:left="180"/>
        <w:rPr>
          <w:sz w:val="20"/>
          <w:szCs w:val="20"/>
        </w:rPr>
      </w:pPr>
      <w:r w:rsidRPr="00651656">
        <w:rPr>
          <w:i/>
          <w:sz w:val="20"/>
          <w:szCs w:val="20"/>
        </w:rPr>
        <w:t>Other Software and Web Development (volunteer)</w:t>
      </w:r>
      <w:r w:rsidRPr="0001346F">
        <w:rPr>
          <w:sz w:val="20"/>
          <w:szCs w:val="20"/>
        </w:rPr>
        <w:tab/>
      </w:r>
      <w:r w:rsidR="00BE03AC">
        <w:rPr>
          <w:sz w:val="20"/>
          <w:szCs w:val="20"/>
        </w:rPr>
        <w:t>Jan</w:t>
      </w:r>
      <w:r w:rsidRPr="0001346F">
        <w:rPr>
          <w:sz w:val="20"/>
          <w:szCs w:val="20"/>
        </w:rPr>
        <w:t xml:space="preserve"> </w:t>
      </w:r>
      <w:r w:rsidR="00BE03AC">
        <w:rPr>
          <w:sz w:val="20"/>
          <w:szCs w:val="20"/>
        </w:rPr>
        <w:t>20</w:t>
      </w:r>
      <w:r w:rsidRPr="0001346F">
        <w:rPr>
          <w:sz w:val="20"/>
          <w:szCs w:val="20"/>
        </w:rPr>
        <w:t xml:space="preserve">07 to May </w:t>
      </w:r>
      <w:r w:rsidR="00BE03AC">
        <w:rPr>
          <w:sz w:val="20"/>
          <w:szCs w:val="20"/>
        </w:rPr>
        <w:t>20</w:t>
      </w:r>
      <w:r w:rsidRPr="0001346F">
        <w:rPr>
          <w:sz w:val="20"/>
          <w:szCs w:val="20"/>
        </w:rPr>
        <w:t>09</w:t>
      </w:r>
    </w:p>
    <w:p w:rsidR="005F2669" w:rsidRDefault="005F2669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>Developed Professional Game Software for the Club Jeopardy Game using VB.Net.</w:t>
      </w:r>
    </w:p>
    <w:p w:rsidR="005F2669" w:rsidRPr="005F2669" w:rsidRDefault="005F2669" w:rsidP="003667E3">
      <w:pPr>
        <w:pStyle w:val="ListParagraph"/>
        <w:numPr>
          <w:ilvl w:val="0"/>
          <w:numId w:val="3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Developed a website for the “Women in Business Organization” club.</w:t>
      </w:r>
    </w:p>
    <w:p w:rsidR="00BE03AC" w:rsidRPr="00BE03AC" w:rsidRDefault="00BE03AC" w:rsidP="00BE03AC">
      <w:pPr>
        <w:ind w:left="360"/>
        <w:rPr>
          <w:i/>
          <w:sz w:val="6"/>
          <w:szCs w:val="6"/>
        </w:rPr>
      </w:pPr>
    </w:p>
    <w:p w:rsidR="00DD52B3" w:rsidRPr="005F2669" w:rsidRDefault="00DD52B3" w:rsidP="00BE03AC">
      <w:pPr>
        <w:tabs>
          <w:tab w:val="left" w:pos="8640"/>
        </w:tabs>
        <w:ind w:left="180"/>
        <w:rPr>
          <w:b/>
          <w:sz w:val="20"/>
          <w:szCs w:val="20"/>
        </w:rPr>
      </w:pPr>
      <w:r w:rsidRPr="005F2669">
        <w:rPr>
          <w:i/>
          <w:sz w:val="20"/>
          <w:szCs w:val="20"/>
        </w:rPr>
        <w:t>Student Tech Assistant</w:t>
      </w:r>
      <w:r w:rsidRPr="005F2669">
        <w:rPr>
          <w:sz w:val="20"/>
          <w:szCs w:val="20"/>
        </w:rPr>
        <w:t xml:space="preserve"> </w:t>
      </w:r>
      <w:r w:rsidRPr="005F2669">
        <w:rPr>
          <w:sz w:val="20"/>
          <w:szCs w:val="20"/>
        </w:rPr>
        <w:tab/>
      </w:r>
      <w:r w:rsidR="00BE03AC">
        <w:rPr>
          <w:sz w:val="20"/>
          <w:szCs w:val="20"/>
        </w:rPr>
        <w:t>Jan</w:t>
      </w:r>
      <w:r w:rsidRPr="005F2669">
        <w:rPr>
          <w:sz w:val="20"/>
          <w:szCs w:val="20"/>
        </w:rPr>
        <w:t xml:space="preserve"> 2008 – May 2009</w:t>
      </w:r>
      <w:r w:rsidRPr="005F2669">
        <w:rPr>
          <w:i/>
          <w:sz w:val="20"/>
          <w:szCs w:val="20"/>
        </w:rPr>
        <w:t xml:space="preserve"> </w:t>
      </w:r>
    </w:p>
    <w:p w:rsidR="00DD52B3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lastRenderedPageBreak/>
        <w:t>Assisted faculty members with Online Courses development on Blackboard, used Adobe Photoshop to create course banners and HTML to develop online-course pages.</w:t>
      </w:r>
    </w:p>
    <w:p w:rsidR="00DD52B3" w:rsidRPr="00E2402E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E2402E">
        <w:rPr>
          <w:sz w:val="20"/>
          <w:szCs w:val="20"/>
        </w:rPr>
        <w:t>Assisted faculty with the use of computer equipment in Technology Enhanced Classrooms (TEC rooms).</w:t>
      </w:r>
    </w:p>
    <w:p w:rsidR="00BE03AC" w:rsidRPr="00BE03AC" w:rsidRDefault="00BE03AC" w:rsidP="003667E3">
      <w:pPr>
        <w:ind w:left="180"/>
        <w:rPr>
          <w:i/>
          <w:sz w:val="6"/>
          <w:szCs w:val="6"/>
        </w:rPr>
      </w:pPr>
    </w:p>
    <w:p w:rsidR="00DD52B3" w:rsidRPr="0001346F" w:rsidRDefault="00DD52B3" w:rsidP="00BE03AC">
      <w:pPr>
        <w:tabs>
          <w:tab w:val="left" w:pos="8640"/>
        </w:tabs>
        <w:ind w:left="180"/>
        <w:rPr>
          <w:sz w:val="20"/>
          <w:szCs w:val="20"/>
        </w:rPr>
      </w:pPr>
      <w:r w:rsidRPr="00651656">
        <w:rPr>
          <w:i/>
          <w:sz w:val="20"/>
          <w:szCs w:val="20"/>
        </w:rPr>
        <w:t>Student Tutor</w:t>
      </w:r>
      <w:r w:rsidRPr="0001346F">
        <w:rPr>
          <w:sz w:val="20"/>
          <w:szCs w:val="20"/>
        </w:rPr>
        <w:tab/>
        <w:t xml:space="preserve">Sep </w:t>
      </w:r>
      <w:r>
        <w:rPr>
          <w:sz w:val="20"/>
          <w:szCs w:val="20"/>
        </w:rPr>
        <w:t>2005 – May 2009</w:t>
      </w:r>
    </w:p>
    <w:p w:rsidR="00DD52B3" w:rsidRPr="00651656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 xml:space="preserve">Tutor students in Computer Science, Mathematics, Economics and Physics (up to </w:t>
      </w:r>
      <w:r w:rsidR="00BF0A3B" w:rsidRPr="00651656">
        <w:rPr>
          <w:sz w:val="20"/>
          <w:szCs w:val="20"/>
        </w:rPr>
        <w:t>senior</w:t>
      </w:r>
      <w:r w:rsidRPr="00651656">
        <w:rPr>
          <w:sz w:val="20"/>
          <w:szCs w:val="20"/>
        </w:rPr>
        <w:t xml:space="preserve"> level courses).</w:t>
      </w:r>
    </w:p>
    <w:p w:rsidR="00E12A3B" w:rsidRPr="0001346F" w:rsidRDefault="00E12A3B" w:rsidP="00E12A3B">
      <w:pPr>
        <w:rPr>
          <w:sz w:val="20"/>
          <w:szCs w:val="20"/>
        </w:rPr>
      </w:pPr>
    </w:p>
    <w:p w:rsidR="00E12A3B" w:rsidRPr="00C97CDB" w:rsidRDefault="00E12A3B" w:rsidP="00E12A3B">
      <w:pPr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LEADERSHIP:</w:t>
      </w:r>
    </w:p>
    <w:p w:rsidR="00E12A3B" w:rsidRPr="00455061" w:rsidRDefault="00022891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Elected </w:t>
      </w:r>
      <w:r w:rsidR="00E12A3B" w:rsidRPr="00455061">
        <w:rPr>
          <w:sz w:val="20"/>
          <w:szCs w:val="20"/>
        </w:rPr>
        <w:t>President of the Student Government Association Executive Board</w:t>
      </w:r>
      <w:r>
        <w:rPr>
          <w:sz w:val="20"/>
          <w:szCs w:val="20"/>
        </w:rPr>
        <w:t xml:space="preserve"> for consecutive terms</w:t>
      </w:r>
      <w:r w:rsidR="00E12A3B" w:rsidRPr="00455061">
        <w:rPr>
          <w:sz w:val="20"/>
          <w:szCs w:val="20"/>
        </w:rPr>
        <w:t xml:space="preserve"> (07-08 and 08-09). 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Appointed to serve in the Student Advisory Committee (SAC) under the State of New Jersey Higher Education Student Assistance Authority (HESAA) (08-09)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Resident Assistant in Mother Joseph Residential Hall, Caldwell College (Summer 07 to 09)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Student Representative in the Academic Affairs Committee of Caldwell College (07-08 and 08-09)</w:t>
      </w:r>
    </w:p>
    <w:p w:rsidR="00E12A3B" w:rsidRPr="00455061" w:rsidRDefault="00022891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Elected </w:t>
      </w:r>
      <w:r w:rsidR="00E12A3B" w:rsidRPr="00455061">
        <w:rPr>
          <w:sz w:val="20"/>
          <w:szCs w:val="20"/>
        </w:rPr>
        <w:t>Constitutional Judicial Chair of the Student Government Association Executive Board (06-07)</w:t>
      </w:r>
    </w:p>
    <w:p w:rsidR="00E12A3B" w:rsidRPr="0001346F" w:rsidRDefault="00E12A3B" w:rsidP="00DD52B3">
      <w:pPr>
        <w:rPr>
          <w:sz w:val="20"/>
          <w:szCs w:val="20"/>
        </w:rPr>
      </w:pPr>
    </w:p>
    <w:p w:rsidR="00DD52B3" w:rsidRPr="00651656" w:rsidRDefault="00DD52B3" w:rsidP="00DD52B3">
      <w:pPr>
        <w:rPr>
          <w:b/>
          <w:sz w:val="20"/>
          <w:szCs w:val="20"/>
        </w:rPr>
      </w:pPr>
      <w:r w:rsidRPr="00651656">
        <w:rPr>
          <w:b/>
          <w:sz w:val="20"/>
          <w:szCs w:val="20"/>
        </w:rPr>
        <w:t>AWARDS AND DISTINCTIONS: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Departmental Honors for Computer Information S</w:t>
      </w:r>
      <w:r w:rsidR="00591B19">
        <w:rPr>
          <w:sz w:val="20"/>
          <w:szCs w:val="20"/>
        </w:rPr>
        <w:t>ystems,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Depart</w:t>
      </w:r>
      <w:r w:rsidR="00591B19">
        <w:rPr>
          <w:sz w:val="20"/>
          <w:szCs w:val="20"/>
        </w:rPr>
        <w:t>mental Honors for Mathematics, 2009.</w:t>
      </w:r>
    </w:p>
    <w:p w:rsidR="00DD52B3" w:rsidRPr="00DD52B3" w:rsidRDefault="00591B19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>
        <w:rPr>
          <w:sz w:val="20"/>
          <w:szCs w:val="20"/>
        </w:rPr>
        <w:t>Caldwell College Scholar, Spring 2008.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Delta Epsil</w:t>
      </w:r>
      <w:r w:rsidR="00591B19">
        <w:rPr>
          <w:sz w:val="20"/>
          <w:szCs w:val="20"/>
        </w:rPr>
        <w:t xml:space="preserve">on Sigma National Honor Society, </w:t>
      </w:r>
      <w:proofErr w:type="gramStart"/>
      <w:r w:rsidR="00591B19">
        <w:rPr>
          <w:sz w:val="20"/>
          <w:szCs w:val="20"/>
        </w:rPr>
        <w:t>Spring</w:t>
      </w:r>
      <w:proofErr w:type="gramEnd"/>
      <w:r w:rsidR="00591B19">
        <w:rPr>
          <w:sz w:val="20"/>
          <w:szCs w:val="20"/>
        </w:rPr>
        <w:t xml:space="preserve"> 2008.</w:t>
      </w:r>
    </w:p>
    <w:p w:rsidR="00DD52B3" w:rsidRPr="00DD52B3" w:rsidRDefault="00591B19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>
        <w:rPr>
          <w:sz w:val="20"/>
          <w:szCs w:val="20"/>
        </w:rPr>
        <w:t xml:space="preserve">Dean’s List, 2005 – </w:t>
      </w:r>
      <w:proofErr w:type="gramStart"/>
      <w:r>
        <w:rPr>
          <w:sz w:val="20"/>
          <w:szCs w:val="20"/>
        </w:rPr>
        <w:t>Spring</w:t>
      </w:r>
      <w:proofErr w:type="gramEnd"/>
      <w:r>
        <w:rPr>
          <w:sz w:val="20"/>
          <w:szCs w:val="20"/>
        </w:rPr>
        <w:t xml:space="preserve"> 2009.</w:t>
      </w:r>
      <w:bookmarkStart w:id="0" w:name="_GoBack"/>
      <w:bookmarkEnd w:id="0"/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Caldwell C</w:t>
      </w:r>
      <w:r w:rsidR="00591B19">
        <w:rPr>
          <w:sz w:val="20"/>
          <w:szCs w:val="20"/>
        </w:rPr>
        <w:t xml:space="preserve">ollege Presidential Scholarship, </w:t>
      </w:r>
      <w:r w:rsidRPr="00DD52B3">
        <w:rPr>
          <w:sz w:val="20"/>
          <w:szCs w:val="20"/>
        </w:rPr>
        <w:t xml:space="preserve">Fall 2005 – </w:t>
      </w:r>
      <w:proofErr w:type="gramStart"/>
      <w:r w:rsidRPr="00DD52B3">
        <w:rPr>
          <w:sz w:val="20"/>
          <w:szCs w:val="20"/>
        </w:rPr>
        <w:t>Spr</w:t>
      </w:r>
      <w:r w:rsidR="00591B19">
        <w:rPr>
          <w:sz w:val="20"/>
          <w:szCs w:val="20"/>
        </w:rPr>
        <w:t>ing</w:t>
      </w:r>
      <w:proofErr w:type="gramEnd"/>
      <w:r w:rsidR="00591B19">
        <w:rPr>
          <w:sz w:val="20"/>
          <w:szCs w:val="20"/>
        </w:rPr>
        <w:t xml:space="preserve">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Caldwell College Dominican Scholarship</w:t>
      </w:r>
      <w:r w:rsidR="00591B19">
        <w:rPr>
          <w:sz w:val="20"/>
          <w:szCs w:val="20"/>
        </w:rPr>
        <w:t xml:space="preserve">, </w:t>
      </w:r>
      <w:proofErr w:type="gramStart"/>
      <w:r w:rsidR="00591B19">
        <w:rPr>
          <w:sz w:val="20"/>
          <w:szCs w:val="20"/>
        </w:rPr>
        <w:t>Fall</w:t>
      </w:r>
      <w:proofErr w:type="gramEnd"/>
      <w:r w:rsidR="00591B19">
        <w:rPr>
          <w:sz w:val="20"/>
          <w:szCs w:val="20"/>
        </w:rPr>
        <w:t xml:space="preserve"> 2006 – Spring 2009.</w:t>
      </w:r>
    </w:p>
    <w:p w:rsidR="00DD52B3" w:rsidRPr="00661A9F" w:rsidRDefault="00591B19" w:rsidP="00C94429">
      <w:pPr>
        <w:pStyle w:val="ListParagraph"/>
        <w:numPr>
          <w:ilvl w:val="0"/>
          <w:numId w:val="3"/>
        </w:numPr>
        <w:ind w:left="360" w:right="-180" w:hanging="180"/>
      </w:pPr>
      <w:r>
        <w:rPr>
          <w:sz w:val="20"/>
          <w:szCs w:val="20"/>
        </w:rPr>
        <w:t xml:space="preserve">Most </w:t>
      </w:r>
      <w:r w:rsidR="00DD52B3" w:rsidRPr="00DD52B3">
        <w:rPr>
          <w:sz w:val="20"/>
          <w:szCs w:val="20"/>
        </w:rPr>
        <w:t xml:space="preserve">Complete </w:t>
      </w:r>
      <w:proofErr w:type="spellStart"/>
      <w:proofErr w:type="gramStart"/>
      <w:r w:rsidR="00DD52B3" w:rsidRPr="00DD52B3">
        <w:rPr>
          <w:sz w:val="20"/>
          <w:szCs w:val="20"/>
        </w:rPr>
        <w:t>Xaverian</w:t>
      </w:r>
      <w:proofErr w:type="spellEnd"/>
      <w:r w:rsidR="00DD52B3" w:rsidRPr="00DD52B3">
        <w:rPr>
          <w:sz w:val="20"/>
          <w:szCs w:val="20"/>
        </w:rPr>
        <w:t xml:space="preserve">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St. Xavier’s Collegiate School, </w:t>
      </w:r>
      <w:r w:rsidR="00DD52B3" w:rsidRPr="00DD52B3">
        <w:rPr>
          <w:sz w:val="20"/>
          <w:szCs w:val="20"/>
        </w:rPr>
        <w:t>2005</w:t>
      </w:r>
      <w:r>
        <w:rPr>
          <w:sz w:val="20"/>
          <w:szCs w:val="20"/>
        </w:rPr>
        <w:t>.</w:t>
      </w:r>
    </w:p>
    <w:p w:rsidR="00661A9F" w:rsidRDefault="00661A9F" w:rsidP="00661A9F">
      <w:pPr>
        <w:ind w:right="-180"/>
      </w:pPr>
    </w:p>
    <w:p w:rsidR="00661A9F" w:rsidRPr="00455061" w:rsidRDefault="00661A9F" w:rsidP="00661A9F">
      <w:pPr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SKILLS: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C++, Java,</w:t>
      </w:r>
      <w:r w:rsidRPr="003F114F"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VB.NET, VB6,</w:t>
      </w:r>
      <w:r w:rsidR="006D2296">
        <w:rPr>
          <w:sz w:val="20"/>
          <w:szCs w:val="20"/>
        </w:rPr>
        <w:t xml:space="preserve"> PHP,</w:t>
      </w:r>
      <w:r w:rsidRPr="0001346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ASP.Net, </w:t>
      </w:r>
      <w:r w:rsidRPr="0001346F">
        <w:rPr>
          <w:sz w:val="20"/>
          <w:szCs w:val="20"/>
        </w:rPr>
        <w:t xml:space="preserve">FoxPro, </w:t>
      </w:r>
      <w:proofErr w:type="spellStart"/>
      <w:r w:rsidRPr="0001346F">
        <w:rPr>
          <w:sz w:val="20"/>
          <w:szCs w:val="20"/>
        </w:rPr>
        <w:t>InterSystems</w:t>
      </w:r>
      <w:proofErr w:type="spellEnd"/>
      <w:r w:rsidRPr="0001346F">
        <w:rPr>
          <w:sz w:val="20"/>
          <w:szCs w:val="20"/>
        </w:rPr>
        <w:t xml:space="preserve"> Cache, HTML, XML, GW BASIC, Adobe Photoshop, </w:t>
      </w:r>
      <w:r>
        <w:rPr>
          <w:sz w:val="20"/>
          <w:szCs w:val="20"/>
        </w:rPr>
        <w:t>M</w:t>
      </w:r>
      <w:r w:rsidRPr="0001346F">
        <w:rPr>
          <w:sz w:val="20"/>
          <w:szCs w:val="20"/>
        </w:rPr>
        <w:t>acromedia Fireworks</w:t>
      </w:r>
      <w:r>
        <w:rPr>
          <w:sz w:val="20"/>
          <w:szCs w:val="20"/>
        </w:rPr>
        <w:t xml:space="preserve">, Macromedia Dreamweaver, C#.NET, </w:t>
      </w:r>
      <w:r w:rsidRPr="0001346F">
        <w:rPr>
          <w:sz w:val="20"/>
          <w:szCs w:val="20"/>
        </w:rPr>
        <w:t>SQL</w:t>
      </w:r>
      <w:r>
        <w:rPr>
          <w:sz w:val="20"/>
          <w:szCs w:val="20"/>
        </w:rPr>
        <w:t>, Oracle, DICOM, HL7</w:t>
      </w:r>
    </w:p>
    <w:p w:rsidR="00661A9F" w:rsidRDefault="00661A9F" w:rsidP="00661A9F">
      <w:pPr>
        <w:ind w:right="-180"/>
      </w:pPr>
    </w:p>
    <w:sectPr w:rsidR="00661A9F" w:rsidSect="00AE53E1">
      <w:footerReference w:type="default" r:id="rId9"/>
      <w:pgSz w:w="12240" w:h="15840"/>
      <w:pgMar w:top="450" w:right="540" w:bottom="270" w:left="5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81F" w:rsidRDefault="0035481F" w:rsidP="00973508">
      <w:r>
        <w:separator/>
      </w:r>
    </w:p>
  </w:endnote>
  <w:endnote w:type="continuationSeparator" w:id="0">
    <w:p w:rsidR="0035481F" w:rsidRDefault="0035481F" w:rsidP="00973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85C" w:rsidRDefault="0078385C" w:rsidP="0078385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81F" w:rsidRDefault="0035481F" w:rsidP="00973508">
      <w:r>
        <w:separator/>
      </w:r>
    </w:p>
  </w:footnote>
  <w:footnote w:type="continuationSeparator" w:id="0">
    <w:p w:rsidR="0035481F" w:rsidRDefault="0035481F" w:rsidP="00973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11BB"/>
    <w:multiLevelType w:val="hybridMultilevel"/>
    <w:tmpl w:val="D43C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D631E"/>
    <w:multiLevelType w:val="hybridMultilevel"/>
    <w:tmpl w:val="7B56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758AD"/>
    <w:multiLevelType w:val="hybridMultilevel"/>
    <w:tmpl w:val="366E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CC1"/>
    <w:rsid w:val="00022891"/>
    <w:rsid w:val="00027DAF"/>
    <w:rsid w:val="000426E5"/>
    <w:rsid w:val="00051D58"/>
    <w:rsid w:val="00062784"/>
    <w:rsid w:val="000801D1"/>
    <w:rsid w:val="000F5464"/>
    <w:rsid w:val="00107E53"/>
    <w:rsid w:val="00154791"/>
    <w:rsid w:val="001604B5"/>
    <w:rsid w:val="00171947"/>
    <w:rsid w:val="001910D9"/>
    <w:rsid w:val="001E60D1"/>
    <w:rsid w:val="00212316"/>
    <w:rsid w:val="00212B4F"/>
    <w:rsid w:val="002838FF"/>
    <w:rsid w:val="002C6D46"/>
    <w:rsid w:val="002E2F03"/>
    <w:rsid w:val="002F58AC"/>
    <w:rsid w:val="00306A8B"/>
    <w:rsid w:val="00333A38"/>
    <w:rsid w:val="0034116B"/>
    <w:rsid w:val="00347AD9"/>
    <w:rsid w:val="0035481F"/>
    <w:rsid w:val="003667E3"/>
    <w:rsid w:val="003831B5"/>
    <w:rsid w:val="003A1E9A"/>
    <w:rsid w:val="003C641B"/>
    <w:rsid w:val="003D3AFB"/>
    <w:rsid w:val="00414D7E"/>
    <w:rsid w:val="0042142B"/>
    <w:rsid w:val="0043539E"/>
    <w:rsid w:val="004464F5"/>
    <w:rsid w:val="00467158"/>
    <w:rsid w:val="004704A7"/>
    <w:rsid w:val="004733EE"/>
    <w:rsid w:val="004A7379"/>
    <w:rsid w:val="004B5B13"/>
    <w:rsid w:val="005452DC"/>
    <w:rsid w:val="00551298"/>
    <w:rsid w:val="00571306"/>
    <w:rsid w:val="00591B19"/>
    <w:rsid w:val="005B096E"/>
    <w:rsid w:val="005C06A9"/>
    <w:rsid w:val="005F2669"/>
    <w:rsid w:val="00603A4F"/>
    <w:rsid w:val="00621CB1"/>
    <w:rsid w:val="006245FD"/>
    <w:rsid w:val="00642F54"/>
    <w:rsid w:val="00661A9F"/>
    <w:rsid w:val="00671B80"/>
    <w:rsid w:val="00693D49"/>
    <w:rsid w:val="006A1B13"/>
    <w:rsid w:val="006D2296"/>
    <w:rsid w:val="006E3098"/>
    <w:rsid w:val="006F4963"/>
    <w:rsid w:val="00731E4D"/>
    <w:rsid w:val="0078385C"/>
    <w:rsid w:val="007904DD"/>
    <w:rsid w:val="007B076A"/>
    <w:rsid w:val="007B6CC1"/>
    <w:rsid w:val="00872A50"/>
    <w:rsid w:val="00896385"/>
    <w:rsid w:val="008A0A7E"/>
    <w:rsid w:val="008B3FB7"/>
    <w:rsid w:val="008C560A"/>
    <w:rsid w:val="008D72BC"/>
    <w:rsid w:val="00972D53"/>
    <w:rsid w:val="00973508"/>
    <w:rsid w:val="00977602"/>
    <w:rsid w:val="009C12B5"/>
    <w:rsid w:val="009D2577"/>
    <w:rsid w:val="009E0972"/>
    <w:rsid w:val="00A03368"/>
    <w:rsid w:val="00A6797C"/>
    <w:rsid w:val="00A70858"/>
    <w:rsid w:val="00A76A48"/>
    <w:rsid w:val="00A91BD6"/>
    <w:rsid w:val="00AB2EF3"/>
    <w:rsid w:val="00AD721A"/>
    <w:rsid w:val="00AE53E1"/>
    <w:rsid w:val="00B25272"/>
    <w:rsid w:val="00B86ACC"/>
    <w:rsid w:val="00BA0466"/>
    <w:rsid w:val="00BA75DF"/>
    <w:rsid w:val="00BC1BB3"/>
    <w:rsid w:val="00BE03AC"/>
    <w:rsid w:val="00BF0A3B"/>
    <w:rsid w:val="00BF3940"/>
    <w:rsid w:val="00C325D2"/>
    <w:rsid w:val="00C6752F"/>
    <w:rsid w:val="00C85DD9"/>
    <w:rsid w:val="00C94429"/>
    <w:rsid w:val="00CA7EFD"/>
    <w:rsid w:val="00CC4011"/>
    <w:rsid w:val="00CD6758"/>
    <w:rsid w:val="00D00BD3"/>
    <w:rsid w:val="00D67133"/>
    <w:rsid w:val="00D704F1"/>
    <w:rsid w:val="00DC2155"/>
    <w:rsid w:val="00DC704B"/>
    <w:rsid w:val="00DD52B3"/>
    <w:rsid w:val="00DE50B6"/>
    <w:rsid w:val="00E11BFC"/>
    <w:rsid w:val="00E12A3B"/>
    <w:rsid w:val="00E13144"/>
    <w:rsid w:val="00E87465"/>
    <w:rsid w:val="00EA0ED7"/>
    <w:rsid w:val="00EC0CF2"/>
    <w:rsid w:val="00ED464A"/>
    <w:rsid w:val="00ED6AC1"/>
    <w:rsid w:val="00EE0049"/>
    <w:rsid w:val="00EF199A"/>
    <w:rsid w:val="00F11205"/>
    <w:rsid w:val="00F161D1"/>
    <w:rsid w:val="00F458CB"/>
    <w:rsid w:val="00F535C7"/>
    <w:rsid w:val="00F66123"/>
    <w:rsid w:val="00F77517"/>
    <w:rsid w:val="00F82E30"/>
    <w:rsid w:val="00F8426E"/>
    <w:rsid w:val="00FC1104"/>
    <w:rsid w:val="00FC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52B3"/>
    <w:pPr>
      <w:keepNext/>
      <w:jc w:val="center"/>
      <w:outlineLvl w:val="0"/>
    </w:pPr>
    <w:rPr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508"/>
  </w:style>
  <w:style w:type="paragraph" w:styleId="Footer">
    <w:name w:val="footer"/>
    <w:basedOn w:val="Normal"/>
    <w:link w:val="Foot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508"/>
  </w:style>
  <w:style w:type="table" w:styleId="TableGrid">
    <w:name w:val="Table Grid"/>
    <w:basedOn w:val="TableNormal"/>
    <w:rsid w:val="009735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D52B3"/>
    <w:rPr>
      <w:rFonts w:ascii="Times New Roman" w:eastAsia="Times New Roman" w:hAnsi="Times New Roman" w:cs="Times New Roman"/>
      <w:b/>
      <w:sz w:val="24"/>
      <w:szCs w:val="40"/>
    </w:rPr>
  </w:style>
  <w:style w:type="paragraph" w:styleId="ListParagraph">
    <w:name w:val="List Paragraph"/>
    <w:basedOn w:val="Normal"/>
    <w:uiPriority w:val="34"/>
    <w:qFormat/>
    <w:rsid w:val="00DD52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F2669"/>
  </w:style>
  <w:style w:type="paragraph" w:styleId="BalloonText">
    <w:name w:val="Balloon Text"/>
    <w:basedOn w:val="Normal"/>
    <w:link w:val="BalloonTextChar"/>
    <w:uiPriority w:val="99"/>
    <w:semiHidden/>
    <w:unhideWhenUsed/>
    <w:rsid w:val="002E2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0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11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52B3"/>
    <w:pPr>
      <w:keepNext/>
      <w:jc w:val="center"/>
      <w:outlineLvl w:val="0"/>
    </w:pPr>
    <w:rPr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508"/>
  </w:style>
  <w:style w:type="paragraph" w:styleId="Footer">
    <w:name w:val="footer"/>
    <w:basedOn w:val="Normal"/>
    <w:link w:val="Foot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508"/>
  </w:style>
  <w:style w:type="table" w:styleId="TableGrid">
    <w:name w:val="Table Grid"/>
    <w:basedOn w:val="TableNormal"/>
    <w:rsid w:val="009735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D52B3"/>
    <w:rPr>
      <w:rFonts w:ascii="Times New Roman" w:eastAsia="Times New Roman" w:hAnsi="Times New Roman" w:cs="Times New Roman"/>
      <w:b/>
      <w:sz w:val="24"/>
      <w:szCs w:val="40"/>
    </w:rPr>
  </w:style>
  <w:style w:type="paragraph" w:styleId="ListParagraph">
    <w:name w:val="List Paragraph"/>
    <w:basedOn w:val="Normal"/>
    <w:uiPriority w:val="34"/>
    <w:qFormat/>
    <w:rsid w:val="00DD52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F2669"/>
  </w:style>
  <w:style w:type="paragraph" w:styleId="BalloonText">
    <w:name w:val="Balloon Text"/>
    <w:basedOn w:val="Normal"/>
    <w:link w:val="BalloonTextChar"/>
    <w:uiPriority w:val="99"/>
    <w:semiHidden/>
    <w:unhideWhenUsed/>
    <w:rsid w:val="002E2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0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11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5253F-38C5-4C9A-B14D-AEA51E151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84184201</Template>
  <TotalTime>0</TotalTime>
  <Pages>2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 Systems Corporation</Company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sgomes</dc:creator>
  <cp:lastModifiedBy>Saikat R. Gomes</cp:lastModifiedBy>
  <cp:revision>2</cp:revision>
  <cp:lastPrinted>2011-11-22T08:47:00Z</cp:lastPrinted>
  <dcterms:created xsi:type="dcterms:W3CDTF">2014-01-30T00:20:00Z</dcterms:created>
  <dcterms:modified xsi:type="dcterms:W3CDTF">2014-01-30T00:20:00Z</dcterms:modified>
</cp:coreProperties>
</file>